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870"/>
        <w:gridCol w:w="5220"/>
      </w:tblGrid>
      <w:tr w:rsidR="007E5A0F" w:rsidRPr="003240AE" w:rsidTr="00720259">
        <w:trPr>
          <w:cantSplit/>
          <w:trHeight w:val="450"/>
        </w:trPr>
        <w:tc>
          <w:tcPr>
            <w:tcW w:w="1278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7E5A0F" w:rsidRPr="003240A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3240AE" w:rsidRDefault="004376E3" w:rsidP="0021170F">
                  <w:pPr>
                    <w:spacing w:before="120" w:line="312" w:lineRule="auto"/>
                    <w:jc w:val="center"/>
                    <w:rPr>
                      <w:b/>
                      <w:szCs w:val="22"/>
                    </w:rPr>
                  </w:pPr>
                  <w:bookmarkStart w:id="0" w:name="_GoBack"/>
                  <w:bookmarkEnd w:id="0"/>
                  <w:r w:rsidRPr="003240AE">
                    <w:rPr>
                      <w:noProof/>
                      <w:szCs w:val="22"/>
                      <w:lang w:eastAsia="ja-JP"/>
                    </w:rPr>
                    <w:drawing>
                      <wp:inline distT="0" distB="0" distL="0" distR="0">
                        <wp:extent cx="1524000" cy="704850"/>
                        <wp:effectExtent l="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3240AE" w:rsidRDefault="007E5A0F" w:rsidP="003240AE">
                  <w:pPr>
                    <w:pStyle w:val="HeaderTitle"/>
                    <w:rPr>
                      <w:sz w:val="22"/>
                    </w:rPr>
                  </w:pPr>
                  <w:r w:rsidRPr="003240AE">
                    <w:t>meeting minuteS</w:t>
                  </w:r>
                </w:p>
              </w:tc>
            </w:tr>
          </w:tbl>
          <w:p w:rsidR="007E5A0F" w:rsidRPr="003240AE" w:rsidRDefault="007E5A0F" w:rsidP="003240AE">
            <w:pPr>
              <w:pStyle w:val="HeaderTitle"/>
            </w:pP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FlyAway+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Project Code: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FAP</w:t>
            </w: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8535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 xml:space="preserve">Project </w:t>
            </w:r>
            <w:r w:rsidR="0028535F" w:rsidRPr="003240AE">
              <w:rPr>
                <w:b/>
                <w:bCs/>
                <w:snapToGrid w:val="0"/>
                <w:color w:val="800000"/>
                <w:szCs w:val="22"/>
              </w:rPr>
              <w:t>Manager</w:t>
            </w:r>
            <w:r w:rsidRPr="003240AE">
              <w:rPr>
                <w:b/>
                <w:bCs/>
                <w:snapToGrid w:val="0"/>
                <w:color w:val="800000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Hoàng Nghĩa Đức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Conductor: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7030FD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 Văn Sang</w:t>
            </w: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7E5A0F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Secretary: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Lê Minh Thúy</w:t>
            </w: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May 14, 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Time:</w:t>
            </w:r>
          </w:p>
        </w:tc>
        <w:tc>
          <w:tcPr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20:00 – 22:00</w:t>
            </w: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Venue:</w:t>
            </w:r>
          </w:p>
        </w:tc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7E5A0F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Topic of meeting:</w:t>
            </w:r>
          </w:p>
        </w:tc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240AE" w:rsidRDefault="00711DFB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3240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27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Attendees:</w:t>
            </w:r>
          </w:p>
        </w:tc>
      </w:tr>
      <w:tr w:rsidR="007E5A0F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Unit/Group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Position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240AE" w:rsidRDefault="007E5A0F" w:rsidP="0021170F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Cs w:val="22"/>
              </w:rPr>
            </w:pPr>
            <w:r w:rsidRPr="003240AE">
              <w:rPr>
                <w:b/>
                <w:bCs/>
                <w:snapToGrid w:val="0"/>
                <w:color w:val="800000"/>
                <w:szCs w:val="22"/>
              </w:rPr>
              <w:t>Attendance</w:t>
            </w:r>
          </w:p>
        </w:tc>
      </w:tr>
      <w:tr w:rsidR="003240AE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Hoàng Nghĩa Đức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rPr>
                <w:szCs w:val="22"/>
              </w:rPr>
            </w:pPr>
            <w:r w:rsidRPr="003240AE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PM, Technical leader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Dương Thanh Hải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rPr>
                <w:szCs w:val="22"/>
              </w:rPr>
            </w:pPr>
            <w:r w:rsidRPr="003240AE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Trần Mạnh Hiếu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rPr>
                <w:szCs w:val="22"/>
              </w:rPr>
            </w:pPr>
            <w:r w:rsidRPr="003240AE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Nguyễn Minh Hoàng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rPr>
                <w:szCs w:val="22"/>
              </w:rPr>
            </w:pPr>
            <w:r w:rsidRPr="003240AE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Lê Minh Thúy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rPr>
                <w:szCs w:val="22"/>
              </w:rPr>
            </w:pPr>
            <w:r w:rsidRPr="003240AE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Developer, Test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3240AE" w:rsidRPr="003240AE" w:rsidTr="0072025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Phan Tiến Lực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rPr>
                <w:szCs w:val="22"/>
              </w:rPr>
            </w:pPr>
            <w:r w:rsidRPr="003240AE">
              <w:rPr>
                <w:szCs w:val="22"/>
              </w:rPr>
              <w:t>JS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spacing w:line="312" w:lineRule="auto"/>
              <w:rPr>
                <w:szCs w:val="22"/>
              </w:rPr>
            </w:pPr>
            <w:r w:rsidRPr="003240AE">
              <w:rPr>
                <w:szCs w:val="22"/>
              </w:rPr>
              <w:t>Test leader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AE" w:rsidRPr="003240AE" w:rsidRDefault="003240AE" w:rsidP="003240AE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240AE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</w:tbl>
    <w:p w:rsidR="007E5A0F" w:rsidRPr="003240AE" w:rsidRDefault="007E5A0F" w:rsidP="0021170F">
      <w:pPr>
        <w:pStyle w:val="Heading1"/>
        <w:spacing w:before="0" w:afterLines="50" w:after="120" w:line="312" w:lineRule="auto"/>
        <w:rPr>
          <w:rFonts w:ascii="Times New Roman" w:hAnsi="Times New Roman"/>
          <w:sz w:val="22"/>
          <w:szCs w:val="22"/>
        </w:rPr>
      </w:pPr>
      <w:r w:rsidRPr="003240AE">
        <w:rPr>
          <w:rFonts w:ascii="Times New Roman" w:hAnsi="Times New Roman"/>
          <w:sz w:val="22"/>
          <w:szCs w:val="22"/>
        </w:rPr>
        <w:lastRenderedPageBreak/>
        <w:t>Objectives</w:t>
      </w:r>
    </w:p>
    <w:p w:rsidR="006E2F2F" w:rsidRDefault="00142F2B" w:rsidP="00F961B2">
      <w:pPr>
        <w:numPr>
          <w:ilvl w:val="0"/>
          <w:numId w:val="2"/>
        </w:numPr>
        <w:rPr>
          <w:szCs w:val="22"/>
        </w:rPr>
      </w:pPr>
      <w:r w:rsidRPr="003240AE">
        <w:rPr>
          <w:szCs w:val="22"/>
        </w:rPr>
        <w:t>Thảo luận</w:t>
      </w:r>
      <w:r w:rsidR="00720259">
        <w:rPr>
          <w:szCs w:val="22"/>
        </w:rPr>
        <w:t>, bổ sung chỉnh sửa</w:t>
      </w:r>
      <w:r w:rsidRPr="003240AE">
        <w:rPr>
          <w:szCs w:val="22"/>
        </w:rPr>
        <w:t xml:space="preserve"> và thống nhất </w:t>
      </w:r>
      <w:r w:rsidR="00720259">
        <w:rPr>
          <w:szCs w:val="22"/>
        </w:rPr>
        <w:t>product features</w:t>
      </w:r>
    </w:p>
    <w:p w:rsidR="00720259" w:rsidRDefault="00720259" w:rsidP="00F961B2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Review các tài liệu đã làm</w:t>
      </w:r>
    </w:p>
    <w:p w:rsidR="00720259" w:rsidRPr="003240AE" w:rsidRDefault="00720259" w:rsidP="00F961B2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>Support các thành viên chưa hoàn thành cài đặt môi trường làm việc</w:t>
      </w:r>
    </w:p>
    <w:p w:rsidR="00711DFB" w:rsidRPr="003240AE" w:rsidRDefault="00711DFB" w:rsidP="00F961B2">
      <w:pPr>
        <w:numPr>
          <w:ilvl w:val="0"/>
          <w:numId w:val="2"/>
        </w:numPr>
        <w:rPr>
          <w:szCs w:val="22"/>
        </w:rPr>
      </w:pPr>
      <w:r w:rsidRPr="003240AE">
        <w:rPr>
          <w:szCs w:val="22"/>
        </w:rPr>
        <w:t xml:space="preserve">Thảo luận và lên kế hoạch chi tiết cho tuần </w:t>
      </w:r>
      <w:r w:rsidR="00720259">
        <w:rPr>
          <w:szCs w:val="22"/>
        </w:rPr>
        <w:t>tiếp theo</w:t>
      </w:r>
    </w:p>
    <w:p w:rsidR="00A21C49" w:rsidRPr="003240AE" w:rsidRDefault="00A21C49" w:rsidP="006E2F2F">
      <w:pPr>
        <w:tabs>
          <w:tab w:val="left" w:pos="1080"/>
        </w:tabs>
        <w:spacing w:line="360" w:lineRule="auto"/>
        <w:rPr>
          <w:szCs w:val="22"/>
        </w:rPr>
      </w:pPr>
    </w:p>
    <w:p w:rsidR="007E5A0F" w:rsidRPr="003240AE" w:rsidRDefault="007E5A0F" w:rsidP="0021170F">
      <w:pPr>
        <w:pStyle w:val="Heading1"/>
        <w:spacing w:before="0" w:afterLines="50" w:after="120" w:line="312" w:lineRule="auto"/>
        <w:rPr>
          <w:rFonts w:ascii="Times New Roman" w:hAnsi="Times New Roman"/>
          <w:sz w:val="22"/>
          <w:szCs w:val="22"/>
        </w:rPr>
      </w:pPr>
      <w:r w:rsidRPr="003240AE">
        <w:rPr>
          <w:rFonts w:ascii="Times New Roman" w:hAnsi="Times New Roman"/>
          <w:sz w:val="22"/>
          <w:szCs w:val="22"/>
        </w:rPr>
        <w:t>Agenda</w:t>
      </w:r>
    </w:p>
    <w:p w:rsidR="00720259" w:rsidRDefault="00720259" w:rsidP="00720259">
      <w:pPr>
        <w:numPr>
          <w:ilvl w:val="0"/>
          <w:numId w:val="3"/>
        </w:numPr>
        <w:rPr>
          <w:szCs w:val="22"/>
        </w:rPr>
      </w:pPr>
      <w:r w:rsidRPr="003240AE">
        <w:rPr>
          <w:szCs w:val="22"/>
        </w:rPr>
        <w:t>Thảo luận</w:t>
      </w:r>
      <w:r>
        <w:rPr>
          <w:szCs w:val="22"/>
        </w:rPr>
        <w:t>, bổ sung chỉnh sửa</w:t>
      </w:r>
      <w:r w:rsidRPr="003240AE">
        <w:rPr>
          <w:szCs w:val="22"/>
        </w:rPr>
        <w:t xml:space="preserve"> và thống nhất </w:t>
      </w:r>
      <w:r>
        <w:rPr>
          <w:szCs w:val="22"/>
        </w:rPr>
        <w:t>product features</w:t>
      </w:r>
    </w:p>
    <w:p w:rsidR="00711DFB" w:rsidRPr="00720259" w:rsidRDefault="00720259" w:rsidP="0072025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những phần đã làm (prototype ver 1.0 và project introduction)</w:t>
      </w:r>
    </w:p>
    <w:p w:rsidR="00711DFB" w:rsidRPr="003240AE" w:rsidRDefault="00711DFB" w:rsidP="00720259">
      <w:pPr>
        <w:pStyle w:val="ListParagraph"/>
        <w:ind w:left="0"/>
        <w:rPr>
          <w:rFonts w:ascii="Times New Roman" w:hAnsi="Times New Roman"/>
        </w:rPr>
      </w:pPr>
    </w:p>
    <w:p w:rsidR="00711DFB" w:rsidRPr="003240AE" w:rsidRDefault="00711DFB" w:rsidP="00711DFB">
      <w:pPr>
        <w:pStyle w:val="ListParagraph"/>
        <w:rPr>
          <w:rFonts w:ascii="Times New Roman" w:hAnsi="Times New Roman"/>
        </w:rPr>
      </w:pPr>
    </w:p>
    <w:p w:rsidR="007E5A0F" w:rsidRDefault="007E5A0F" w:rsidP="0021170F">
      <w:pPr>
        <w:pStyle w:val="Heading1"/>
        <w:spacing w:before="0" w:afterLines="50" w:after="120" w:line="312" w:lineRule="auto"/>
        <w:rPr>
          <w:rFonts w:ascii="Times New Roman" w:hAnsi="Times New Roman"/>
          <w:sz w:val="22"/>
          <w:szCs w:val="22"/>
        </w:rPr>
      </w:pPr>
      <w:r w:rsidRPr="003240AE">
        <w:rPr>
          <w:rFonts w:ascii="Times New Roman" w:hAnsi="Times New Roman"/>
          <w:sz w:val="22"/>
          <w:szCs w:val="22"/>
        </w:rPr>
        <w:t>Contents</w:t>
      </w:r>
    </w:p>
    <w:p w:rsidR="00E63D10" w:rsidRDefault="00E63D10" w:rsidP="00E63D10">
      <w:pPr>
        <w:numPr>
          <w:ilvl w:val="0"/>
          <w:numId w:val="14"/>
        </w:numPr>
        <w:rPr>
          <w:szCs w:val="22"/>
        </w:rPr>
      </w:pPr>
      <w:r w:rsidRPr="003240AE">
        <w:rPr>
          <w:szCs w:val="22"/>
        </w:rPr>
        <w:t>Thảo luận</w:t>
      </w:r>
      <w:r>
        <w:rPr>
          <w:szCs w:val="22"/>
        </w:rPr>
        <w:t>, bổ sung chỉnh sửa</w:t>
      </w:r>
      <w:r w:rsidRPr="003240AE">
        <w:rPr>
          <w:szCs w:val="22"/>
        </w:rPr>
        <w:t xml:space="preserve"> và thống nhất </w:t>
      </w:r>
      <w:r>
        <w:rPr>
          <w:szCs w:val="22"/>
        </w:rPr>
        <w:t>product features</w:t>
      </w:r>
    </w:p>
    <w:p w:rsidR="00E63D10" w:rsidRDefault="00E63D10" w:rsidP="00E63D10">
      <w:pPr>
        <w:numPr>
          <w:ilvl w:val="1"/>
          <w:numId w:val="14"/>
        </w:numPr>
        <w:rPr>
          <w:szCs w:val="22"/>
        </w:rPr>
      </w:pPr>
      <w:r>
        <w:rPr>
          <w:szCs w:val="22"/>
        </w:rPr>
        <w:t xml:space="preserve">Bổ sung product features: timeline, news feed, look around, add journeys, </w:t>
      </w:r>
    </w:p>
    <w:p w:rsidR="00E63D10" w:rsidRPr="00720259" w:rsidRDefault="00E63D10" w:rsidP="00E63D10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những phần đã làm (prototype ver 1.0 và project introduction)</w:t>
      </w:r>
    </w:p>
    <w:p w:rsidR="00E63D10" w:rsidRPr="00E63D10" w:rsidRDefault="00E63D10" w:rsidP="00E63D10"/>
    <w:p w:rsidR="00543444" w:rsidRPr="003240AE" w:rsidRDefault="00543444" w:rsidP="00543444">
      <w:pPr>
        <w:pStyle w:val="ListParagraph"/>
        <w:ind w:left="780"/>
        <w:rPr>
          <w:rFonts w:ascii="Times New Roman" w:hAnsi="Times New Roman"/>
          <w:b/>
        </w:rPr>
      </w:pPr>
    </w:p>
    <w:p w:rsidR="00711DFB" w:rsidRPr="003240AE" w:rsidRDefault="00711DFB" w:rsidP="00711DFB">
      <w:pPr>
        <w:pStyle w:val="ListParagraph"/>
        <w:ind w:left="780"/>
        <w:rPr>
          <w:rFonts w:ascii="Times New Roman" w:hAnsi="Times New Roman"/>
          <w:b/>
        </w:rPr>
      </w:pPr>
    </w:p>
    <w:p w:rsidR="00CC1BC3" w:rsidRPr="003240AE" w:rsidRDefault="00CC1BC3" w:rsidP="00F5683F">
      <w:pPr>
        <w:spacing w:afterLines="50" w:after="120" w:line="312" w:lineRule="auto"/>
        <w:ind w:left="660"/>
        <w:rPr>
          <w:szCs w:val="22"/>
        </w:rPr>
      </w:pPr>
    </w:p>
    <w:sectPr w:rsidR="00CC1BC3" w:rsidRPr="003240AE" w:rsidSect="00543444">
      <w:footerReference w:type="default" r:id="rId9"/>
      <w:pgSz w:w="15840" w:h="12240" w:orient="landscape"/>
      <w:pgMar w:top="1620" w:right="1440" w:bottom="90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2CD" w:rsidRDefault="006342CD">
      <w:r>
        <w:separator/>
      </w:r>
    </w:p>
  </w:endnote>
  <w:endnote w:type="continuationSeparator" w:id="0">
    <w:p w:rsidR="006342CD" w:rsidRDefault="0063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 w:rsidR="005F0892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5B49E9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5B49E9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2CD" w:rsidRDefault="006342CD">
      <w:r>
        <w:separator/>
      </w:r>
    </w:p>
  </w:footnote>
  <w:footnote w:type="continuationSeparator" w:id="0">
    <w:p w:rsidR="006342CD" w:rsidRDefault="0063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21754A7D"/>
    <w:multiLevelType w:val="hybridMultilevel"/>
    <w:tmpl w:val="1B3C1388"/>
    <w:lvl w:ilvl="0" w:tplc="83864010">
      <w:start w:val="11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81416D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69E6BA4"/>
    <w:multiLevelType w:val="hybridMultilevel"/>
    <w:tmpl w:val="04E2AB6A"/>
    <w:lvl w:ilvl="0" w:tplc="68085D92">
      <w:start w:val="11"/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B5BDF"/>
    <w:multiLevelType w:val="hybridMultilevel"/>
    <w:tmpl w:val="DB6C3ADA"/>
    <w:lvl w:ilvl="0" w:tplc="3654B9C2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C12F22"/>
    <w:multiLevelType w:val="hybridMultilevel"/>
    <w:tmpl w:val="C43A8A06"/>
    <w:lvl w:ilvl="0" w:tplc="42227A28">
      <w:start w:val="14"/>
      <w:numFmt w:val="bullet"/>
      <w:lvlText w:val="-"/>
      <w:lvlJc w:val="left"/>
      <w:pPr>
        <w:ind w:left="114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13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2293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079C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1A3D"/>
    <w:rsid w:val="000B3D98"/>
    <w:rsid w:val="000B536B"/>
    <w:rsid w:val="000C02FE"/>
    <w:rsid w:val="000C22C0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2F2B"/>
    <w:rsid w:val="00147ACD"/>
    <w:rsid w:val="00155FD8"/>
    <w:rsid w:val="00157084"/>
    <w:rsid w:val="0016269E"/>
    <w:rsid w:val="00166AA0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694"/>
    <w:rsid w:val="00234EEE"/>
    <w:rsid w:val="00241B59"/>
    <w:rsid w:val="00244B84"/>
    <w:rsid w:val="00251746"/>
    <w:rsid w:val="00254B12"/>
    <w:rsid w:val="00254B61"/>
    <w:rsid w:val="002600A1"/>
    <w:rsid w:val="00260969"/>
    <w:rsid w:val="0026766F"/>
    <w:rsid w:val="00267760"/>
    <w:rsid w:val="0027020A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A609E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40AE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1001"/>
    <w:rsid w:val="0039567B"/>
    <w:rsid w:val="00396CBC"/>
    <w:rsid w:val="00397E7B"/>
    <w:rsid w:val="003A1EEF"/>
    <w:rsid w:val="003A2268"/>
    <w:rsid w:val="003A3EA0"/>
    <w:rsid w:val="003B653D"/>
    <w:rsid w:val="003B6C75"/>
    <w:rsid w:val="003B761F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283"/>
    <w:rsid w:val="00422C04"/>
    <w:rsid w:val="004237F4"/>
    <w:rsid w:val="004249D8"/>
    <w:rsid w:val="00426AD6"/>
    <w:rsid w:val="00433971"/>
    <w:rsid w:val="004339AB"/>
    <w:rsid w:val="004376E3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42B"/>
    <w:rsid w:val="004757FC"/>
    <w:rsid w:val="00477510"/>
    <w:rsid w:val="00477B81"/>
    <w:rsid w:val="00482A6E"/>
    <w:rsid w:val="00492E26"/>
    <w:rsid w:val="00494AD7"/>
    <w:rsid w:val="00495402"/>
    <w:rsid w:val="004A0585"/>
    <w:rsid w:val="004A1DB2"/>
    <w:rsid w:val="004A2566"/>
    <w:rsid w:val="004A3D8D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A28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3444"/>
    <w:rsid w:val="00544A3B"/>
    <w:rsid w:val="00547B38"/>
    <w:rsid w:val="00551738"/>
    <w:rsid w:val="00552BD7"/>
    <w:rsid w:val="00553265"/>
    <w:rsid w:val="0056089F"/>
    <w:rsid w:val="0056356C"/>
    <w:rsid w:val="005645C5"/>
    <w:rsid w:val="005667AF"/>
    <w:rsid w:val="00566C47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B49E9"/>
    <w:rsid w:val="005C3381"/>
    <w:rsid w:val="005C6433"/>
    <w:rsid w:val="005D0DBB"/>
    <w:rsid w:val="005D2172"/>
    <w:rsid w:val="005D2819"/>
    <w:rsid w:val="005D42DD"/>
    <w:rsid w:val="005D6158"/>
    <w:rsid w:val="005E3FB4"/>
    <w:rsid w:val="005E4AE6"/>
    <w:rsid w:val="005F021E"/>
    <w:rsid w:val="005F043E"/>
    <w:rsid w:val="005F0892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42CD"/>
    <w:rsid w:val="0063743F"/>
    <w:rsid w:val="00640D41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3168"/>
    <w:rsid w:val="00665A11"/>
    <w:rsid w:val="0066708A"/>
    <w:rsid w:val="0066736D"/>
    <w:rsid w:val="00667E8E"/>
    <w:rsid w:val="00667EBC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030FD"/>
    <w:rsid w:val="00711DFB"/>
    <w:rsid w:val="007120B2"/>
    <w:rsid w:val="00716919"/>
    <w:rsid w:val="0072025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3E6B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B0D60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0C8D"/>
    <w:rsid w:val="008122B9"/>
    <w:rsid w:val="00813137"/>
    <w:rsid w:val="0081659C"/>
    <w:rsid w:val="008209DB"/>
    <w:rsid w:val="008252E8"/>
    <w:rsid w:val="008309D8"/>
    <w:rsid w:val="00831751"/>
    <w:rsid w:val="00831FFF"/>
    <w:rsid w:val="00832881"/>
    <w:rsid w:val="008342D4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3A78"/>
    <w:rsid w:val="008A633E"/>
    <w:rsid w:val="008B394C"/>
    <w:rsid w:val="008B447A"/>
    <w:rsid w:val="008B55D0"/>
    <w:rsid w:val="008B59FA"/>
    <w:rsid w:val="008B7B61"/>
    <w:rsid w:val="008C378C"/>
    <w:rsid w:val="008C6144"/>
    <w:rsid w:val="008D10E3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360AF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35E"/>
    <w:rsid w:val="009B6EB0"/>
    <w:rsid w:val="009C165C"/>
    <w:rsid w:val="009C2B7F"/>
    <w:rsid w:val="009D3CCF"/>
    <w:rsid w:val="009D6849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40F4A"/>
    <w:rsid w:val="00A41214"/>
    <w:rsid w:val="00A4289E"/>
    <w:rsid w:val="00A438C4"/>
    <w:rsid w:val="00A52BA7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9CD"/>
    <w:rsid w:val="00A92BEE"/>
    <w:rsid w:val="00A94F76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481B"/>
    <w:rsid w:val="00AC5C57"/>
    <w:rsid w:val="00AD1DD3"/>
    <w:rsid w:val="00AD390F"/>
    <w:rsid w:val="00AD54D2"/>
    <w:rsid w:val="00AD7B15"/>
    <w:rsid w:val="00AE6D73"/>
    <w:rsid w:val="00AE78EB"/>
    <w:rsid w:val="00AF19BA"/>
    <w:rsid w:val="00AF4183"/>
    <w:rsid w:val="00AF7FF6"/>
    <w:rsid w:val="00B02103"/>
    <w:rsid w:val="00B154F3"/>
    <w:rsid w:val="00B20A1A"/>
    <w:rsid w:val="00B26F72"/>
    <w:rsid w:val="00B27734"/>
    <w:rsid w:val="00B27E45"/>
    <w:rsid w:val="00B33E5F"/>
    <w:rsid w:val="00B409E7"/>
    <w:rsid w:val="00B412A6"/>
    <w:rsid w:val="00B42FF2"/>
    <w:rsid w:val="00B47CB4"/>
    <w:rsid w:val="00B57199"/>
    <w:rsid w:val="00B634B4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327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86C39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5713"/>
    <w:rsid w:val="00D06E0E"/>
    <w:rsid w:val="00D1127F"/>
    <w:rsid w:val="00D151EA"/>
    <w:rsid w:val="00D20AE1"/>
    <w:rsid w:val="00D217CC"/>
    <w:rsid w:val="00D2184F"/>
    <w:rsid w:val="00D225F6"/>
    <w:rsid w:val="00D2369D"/>
    <w:rsid w:val="00D23D30"/>
    <w:rsid w:val="00D268D7"/>
    <w:rsid w:val="00D31C49"/>
    <w:rsid w:val="00D33599"/>
    <w:rsid w:val="00D42556"/>
    <w:rsid w:val="00D440DA"/>
    <w:rsid w:val="00D4471E"/>
    <w:rsid w:val="00D5164B"/>
    <w:rsid w:val="00D52C53"/>
    <w:rsid w:val="00D52ED0"/>
    <w:rsid w:val="00D53E5C"/>
    <w:rsid w:val="00D56CF7"/>
    <w:rsid w:val="00D60866"/>
    <w:rsid w:val="00D615C2"/>
    <w:rsid w:val="00D70514"/>
    <w:rsid w:val="00D75A58"/>
    <w:rsid w:val="00D82318"/>
    <w:rsid w:val="00D94328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18CA"/>
    <w:rsid w:val="00E63D10"/>
    <w:rsid w:val="00E65A00"/>
    <w:rsid w:val="00E73AAB"/>
    <w:rsid w:val="00E73D27"/>
    <w:rsid w:val="00E83A55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391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3853"/>
    <w:rsid w:val="00F961B2"/>
    <w:rsid w:val="00FA1744"/>
    <w:rsid w:val="00FA250D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60D9895-6AFA-4DA5-9E38-E0720882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1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3240AE"/>
    <w:pPr>
      <w:keepNext/>
      <w:spacing w:before="120" w:after="0" w:line="312" w:lineRule="auto"/>
      <w:ind w:left="-108"/>
      <w:jc w:val="center"/>
    </w:pPr>
    <w:rPr>
      <w:caps/>
      <w:color w:val="000000"/>
      <w:spacing w:val="60"/>
      <w:sz w:val="32"/>
    </w:rPr>
  </w:style>
  <w:style w:type="paragraph" w:customStyle="1" w:styleId="bang">
    <w:name w:val="bang"/>
    <w:basedOn w:val="TOC1"/>
    <w:autoRedefine/>
    <w:rsid w:val="003240AE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Cs w:val="22"/>
      <w:lang w:eastAsia="ja-JP"/>
    </w:rPr>
  </w:style>
  <w:style w:type="table" w:styleId="TableGrid">
    <w:name w:val="Table Grid"/>
    <w:basedOn w:val="TableNormal"/>
    <w:rsid w:val="00166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E0F8-6A47-495F-A991-A9165A84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dc:description/>
  <cp:lastModifiedBy>Tsubaki Yukino</cp:lastModifiedBy>
  <cp:revision>1</cp:revision>
  <dcterms:created xsi:type="dcterms:W3CDTF">2015-05-14T08:16:00Z</dcterms:created>
  <dcterms:modified xsi:type="dcterms:W3CDTF">2015-05-14T15:50:00Z</dcterms:modified>
  <cp:category>BM</cp:category>
</cp:coreProperties>
</file>